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369FA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9FA" w:rsidRDefault="003369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369FA" w:rsidRDefault="00FE79E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69FA" w:rsidRDefault="003369F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369FA" w:rsidRDefault="003369F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369FA" w:rsidRDefault="00FE79E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369FA" w:rsidRDefault="003369F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369FA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9FA" w:rsidRDefault="003369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369FA" w:rsidRDefault="00FE79E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369FA" w:rsidRDefault="003369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9FA" w:rsidRDefault="003369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369FA" w:rsidRDefault="00FE79E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369FA" w:rsidRDefault="003369FA">
      <w:pPr>
        <w:pStyle w:val="Standard"/>
      </w:pPr>
    </w:p>
    <w:p w:rsidR="003369FA" w:rsidRDefault="003369FA">
      <w:pPr>
        <w:pStyle w:val="Standard"/>
      </w:pPr>
    </w:p>
    <w:p w:rsidR="003369FA" w:rsidRDefault="00FE79E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369FA" w:rsidRDefault="00FE79E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369FA" w:rsidRDefault="00FE79E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D4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369F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369FA" w:rsidRDefault="00FE79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B904D0">
            <w:pPr>
              <w:pStyle w:val="TableContents"/>
              <w:ind w:left="629"/>
            </w:pPr>
            <w:r>
              <w:t>Ing. Claudia Rodriguez Espino</w:t>
            </w:r>
          </w:p>
        </w:tc>
      </w:tr>
      <w:tr w:rsidR="003369FA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369FA" w:rsidRDefault="00FE79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B904D0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3369F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369FA" w:rsidRDefault="00FE79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B904D0">
            <w:pPr>
              <w:pStyle w:val="TableContents"/>
              <w:ind w:left="629"/>
            </w:pPr>
            <w:r>
              <w:t>1102</w:t>
            </w:r>
          </w:p>
        </w:tc>
      </w:tr>
      <w:tr w:rsidR="003369FA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369FA" w:rsidRDefault="00FE79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B904D0">
            <w:pPr>
              <w:pStyle w:val="TableContents"/>
              <w:ind w:left="629"/>
            </w:pPr>
            <w:r>
              <w:t>Practica 10</w:t>
            </w:r>
          </w:p>
        </w:tc>
      </w:tr>
      <w:tr w:rsidR="003369F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369FA" w:rsidRDefault="00FE79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B904D0">
            <w:pPr>
              <w:pStyle w:val="TableContents"/>
              <w:ind w:left="629"/>
            </w:pPr>
            <w:r>
              <w:t>Cedano Mora Cristian</w:t>
            </w:r>
          </w:p>
        </w:tc>
      </w:tr>
      <w:tr w:rsidR="003369F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TableContents"/>
              <w:ind w:left="629"/>
            </w:pPr>
          </w:p>
        </w:tc>
      </w:tr>
      <w:tr w:rsidR="003369FA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369FA" w:rsidRDefault="00FE79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B904D0">
            <w:pPr>
              <w:pStyle w:val="TableContents"/>
              <w:ind w:left="629"/>
            </w:pPr>
            <w:r>
              <w:t>Primer Semestre</w:t>
            </w:r>
          </w:p>
        </w:tc>
      </w:tr>
      <w:tr w:rsidR="003369FA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369FA" w:rsidRDefault="00FE79E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B904D0">
            <w:pPr>
              <w:pStyle w:val="TableContents"/>
              <w:ind w:left="629"/>
            </w:pPr>
            <w:r>
              <w:t>12-11-17</w:t>
            </w:r>
          </w:p>
        </w:tc>
      </w:tr>
      <w:tr w:rsidR="003369FA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369FA" w:rsidRDefault="00FE79E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TableContents"/>
              <w:ind w:left="629"/>
            </w:pPr>
          </w:p>
        </w:tc>
      </w:tr>
      <w:tr w:rsidR="003369F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69FA" w:rsidRDefault="003369FA">
            <w:pPr>
              <w:pStyle w:val="TableContents"/>
              <w:ind w:left="629"/>
            </w:pPr>
          </w:p>
        </w:tc>
      </w:tr>
    </w:tbl>
    <w:p w:rsidR="003369FA" w:rsidRDefault="003369FA">
      <w:pPr>
        <w:pStyle w:val="Standard"/>
      </w:pPr>
    </w:p>
    <w:p w:rsidR="003369FA" w:rsidRDefault="003369FA">
      <w:pPr>
        <w:pStyle w:val="Standard"/>
      </w:pPr>
    </w:p>
    <w:p w:rsidR="00857C55" w:rsidRDefault="00FE79E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57C55" w:rsidRDefault="00857C55">
      <w:pPr>
        <w:suppressAutoHyphens w:val="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br w:type="page"/>
      </w:r>
    </w:p>
    <w:p w:rsidR="00857C55" w:rsidRDefault="006403D2" w:rsidP="00857C55">
      <w:r>
        <w:lastRenderedPageBreak/>
        <w:t>PROCESO DE DEPURACION:</w:t>
      </w:r>
      <w:bookmarkStart w:id="0" w:name="_GoBack"/>
      <w:bookmarkEnd w:id="0"/>
    </w:p>
    <w:p w:rsidR="006403D2" w:rsidRDefault="006403D2" w:rsidP="00857C55"/>
    <w:p w:rsidR="00857C55" w:rsidRDefault="00857C55" w:rsidP="00857C55">
      <w:r>
        <w:t xml:space="preserve">#include &lt;stdio.h&gt; </w:t>
      </w:r>
    </w:p>
    <w:p w:rsidR="00857C55" w:rsidRDefault="00857C55" w:rsidP="00857C55">
      <w:r>
        <w:t xml:space="preserve"> </w:t>
      </w:r>
    </w:p>
    <w:p w:rsidR="00857C55" w:rsidRDefault="00857C55" w:rsidP="00857C55">
      <w:r>
        <w:t xml:space="preserve">void main() {     </w:t>
      </w:r>
    </w:p>
    <w:p w:rsidR="00857C55" w:rsidRDefault="00857C55" w:rsidP="00857C55">
      <w:pPr>
        <w:ind w:firstLine="720"/>
      </w:pPr>
      <w:r>
        <w:t xml:space="preserve">int i, j; </w:t>
      </w:r>
    </w:p>
    <w:p w:rsidR="00857C55" w:rsidRDefault="00857C55" w:rsidP="00857C55">
      <w:r>
        <w:t xml:space="preserve"> </w:t>
      </w:r>
    </w:p>
    <w:p w:rsidR="00857C55" w:rsidRDefault="00857C55" w:rsidP="00857C55">
      <w:r>
        <w:t xml:space="preserve">    for(i=1; i&lt;10; i++)     {         </w:t>
      </w:r>
    </w:p>
    <w:p w:rsidR="00857C55" w:rsidRDefault="00857C55" w:rsidP="00857C55">
      <w:pPr>
        <w:ind w:firstLine="720"/>
      </w:pPr>
      <w:r>
        <w:t xml:space="preserve">printf("\nTabla del %i\n", i);    </w:t>
      </w:r>
    </w:p>
    <w:p w:rsidR="00857C55" w:rsidRDefault="00857C55" w:rsidP="00857C55">
      <w:pPr>
        <w:ind w:firstLine="720"/>
      </w:pPr>
      <w:r>
        <w:t xml:space="preserve">     </w:t>
      </w:r>
    </w:p>
    <w:p w:rsidR="00857C55" w:rsidRDefault="00857C55" w:rsidP="00857C55">
      <w:pPr>
        <w:ind w:firstLine="720"/>
      </w:pPr>
      <w:r>
        <w:t xml:space="preserve">for(j=1; j==10; j++)         {             </w:t>
      </w:r>
    </w:p>
    <w:p w:rsidR="00857C55" w:rsidRDefault="00857C55" w:rsidP="00857C55">
      <w:pPr>
        <w:ind w:firstLine="720"/>
      </w:pPr>
      <w:r>
        <w:t>printf("%i X %i = %i\n</w:t>
      </w:r>
      <w:r>
        <w:t xml:space="preserve">", i, j, i*j);         }  </w:t>
      </w:r>
    </w:p>
    <w:p w:rsidR="00857C55" w:rsidRDefault="00857C55" w:rsidP="00857C55">
      <w:pPr>
        <w:ind w:firstLine="720"/>
      </w:pPr>
      <w:r>
        <w:t xml:space="preserve">   } </w:t>
      </w:r>
    </w:p>
    <w:p w:rsidR="00857C55" w:rsidRDefault="00857C55" w:rsidP="00857C55">
      <w:pPr>
        <w:ind w:firstLine="720"/>
      </w:pPr>
    </w:p>
    <w:p w:rsidR="00857C55" w:rsidRDefault="00857C55" w:rsidP="00857C55">
      <w:pPr>
        <w:ind w:firstLine="720"/>
      </w:pPr>
    </w:p>
    <w:p w:rsidR="00857C55" w:rsidRDefault="00857C55" w:rsidP="00857C55">
      <w:pPr>
        <w:ind w:firstLine="720"/>
      </w:pPr>
    </w:p>
    <w:p w:rsidR="00857C55" w:rsidRDefault="00857C55" w:rsidP="00857C55"/>
    <w:p w:rsidR="00857C55" w:rsidRDefault="00857C55" w:rsidP="00857C55"/>
    <w:p w:rsidR="00857C55" w:rsidRDefault="00857C55" w:rsidP="00857C55">
      <w:r>
        <w:rPr>
          <w:noProof/>
          <w:lang w:eastAsia="es-MX"/>
        </w:rPr>
        <w:drawing>
          <wp:inline distT="0" distB="0" distL="0" distR="0" wp14:anchorId="60C17EAD" wp14:editId="7A25988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>
      <w:r>
        <w:t xml:space="preserve">#include &lt;stdio.h&gt; </w:t>
      </w:r>
    </w:p>
    <w:p w:rsidR="00857C55" w:rsidRDefault="00857C55" w:rsidP="00857C55"/>
    <w:p w:rsidR="00857C55" w:rsidRDefault="00857C55" w:rsidP="00857C55">
      <w:r>
        <w:t xml:space="preserve">main() </w:t>
      </w:r>
    </w:p>
    <w:p w:rsidR="00857C55" w:rsidRDefault="00857C55" w:rsidP="00857C55">
      <w:r>
        <w:t xml:space="preserve">{    </w:t>
      </w:r>
    </w:p>
    <w:p w:rsidR="00857C55" w:rsidRDefault="00857C55" w:rsidP="00857C55">
      <w:r>
        <w:t xml:space="preserve"> int i, j; </w:t>
      </w:r>
    </w:p>
    <w:p w:rsidR="00857C55" w:rsidRDefault="00857C55" w:rsidP="00857C55">
      <w:r>
        <w:t xml:space="preserve"> </w:t>
      </w:r>
    </w:p>
    <w:p w:rsidR="00857C55" w:rsidRDefault="00857C55" w:rsidP="00857C55">
      <w:r>
        <w:t xml:space="preserve">    for(i=1; i&lt;11; i++)   </w:t>
      </w:r>
    </w:p>
    <w:p w:rsidR="00857C55" w:rsidRDefault="00857C55" w:rsidP="00857C55">
      <w:r>
        <w:tab/>
        <w:t xml:space="preserve">  {        </w:t>
      </w:r>
    </w:p>
    <w:p w:rsidR="00857C55" w:rsidRDefault="00857C55" w:rsidP="00857C55">
      <w:r>
        <w:tab/>
        <w:t xml:space="preserve">   printf("\nTabla del %i\n", i);      </w:t>
      </w:r>
    </w:p>
    <w:p w:rsidR="00857C55" w:rsidRDefault="00857C55" w:rsidP="00857C55">
      <w:r>
        <w:tab/>
        <w:t xml:space="preserve">    for(j=1; j==11; j++)      </w:t>
      </w:r>
    </w:p>
    <w:p w:rsidR="00857C55" w:rsidRDefault="00857C55" w:rsidP="00857C55">
      <w:r>
        <w:tab/>
      </w:r>
      <w:r>
        <w:tab/>
        <w:t xml:space="preserve">   {            </w:t>
      </w:r>
    </w:p>
    <w:p w:rsidR="00857C55" w:rsidRDefault="00857C55" w:rsidP="00857C55">
      <w:r>
        <w:tab/>
      </w:r>
      <w:r>
        <w:tab/>
      </w:r>
      <w:r>
        <w:tab/>
        <w:t xml:space="preserve">printf("%i X %i = %i\n", i, j, i*j);        </w:t>
      </w:r>
    </w:p>
    <w:p w:rsidR="00857C55" w:rsidRDefault="00857C55" w:rsidP="00857C55">
      <w:r>
        <w:tab/>
      </w:r>
      <w:r>
        <w:tab/>
      </w:r>
      <w:r>
        <w:tab/>
        <w:t xml:space="preserve">}    </w:t>
      </w:r>
    </w:p>
    <w:p w:rsidR="00857C55" w:rsidRDefault="00857C55" w:rsidP="00857C55">
      <w:r>
        <w:tab/>
      </w:r>
      <w:r>
        <w:tab/>
        <w:t>}</w:t>
      </w:r>
    </w:p>
    <w:p w:rsidR="00857C55" w:rsidRDefault="00857C55" w:rsidP="00857C55">
      <w:r>
        <w:t xml:space="preserve"> } </w:t>
      </w:r>
    </w:p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>
      <w:r>
        <w:t xml:space="preserve"> </w:t>
      </w:r>
      <w:r>
        <w:rPr>
          <w:noProof/>
          <w:lang w:eastAsia="es-MX"/>
        </w:rPr>
        <w:drawing>
          <wp:inline distT="0" distB="0" distL="0" distR="0" wp14:anchorId="0F59392E" wp14:editId="6CF34DC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55" w:rsidRDefault="00857C55">
      <w:pPr>
        <w:suppressAutoHyphens w:val="0"/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857C55" w:rsidRDefault="00857C55" w:rsidP="00857C55">
      <w:r>
        <w:lastRenderedPageBreak/>
        <w:t xml:space="preserve">#include &lt;stdio.h&gt; </w:t>
      </w:r>
    </w:p>
    <w:p w:rsidR="00857C55" w:rsidRDefault="00857C55" w:rsidP="00857C55">
      <w:r>
        <w:t xml:space="preserve">#include &lt;math.h&gt; </w:t>
      </w:r>
    </w:p>
    <w:p w:rsidR="00857C55" w:rsidRDefault="00857C55" w:rsidP="00857C55">
      <w:r>
        <w:t xml:space="preserve"> </w:t>
      </w:r>
    </w:p>
    <w:p w:rsidR="00857C55" w:rsidRDefault="00857C55" w:rsidP="00857C55">
      <w:r>
        <w:t xml:space="preserve">main() </w:t>
      </w:r>
    </w:p>
    <w:p w:rsidR="00857C55" w:rsidRDefault="00857C55" w:rsidP="00857C55">
      <w:r>
        <w:t xml:space="preserve">{    </w:t>
      </w:r>
    </w:p>
    <w:p w:rsidR="00857C55" w:rsidRDefault="00857C55" w:rsidP="00857C55">
      <w:r>
        <w:t xml:space="preserve"> int K, X, AP, N;     </w:t>
      </w:r>
    </w:p>
    <w:p w:rsidR="00857C55" w:rsidRDefault="00857C55" w:rsidP="00857C55">
      <w:r>
        <w:t xml:space="preserve"> float AS;     </w:t>
      </w:r>
    </w:p>
    <w:p w:rsidR="00857C55" w:rsidRDefault="00857C55" w:rsidP="00857C55">
      <w:r>
        <w:t xml:space="preserve"> printf("EL TERMINO GENERICO DE LA SERIE ES: X^K/K!");     </w:t>
      </w:r>
    </w:p>
    <w:p w:rsidR="00857C55" w:rsidRDefault="00857C55" w:rsidP="00857C55">
      <w:r>
        <w:t xml:space="preserve"> printf("\nN=");     </w:t>
      </w:r>
    </w:p>
    <w:p w:rsidR="00857C55" w:rsidRDefault="00857C55" w:rsidP="00857C55">
      <w:r>
        <w:t xml:space="preserve"> scanf("%d",&amp;N);     </w:t>
      </w:r>
    </w:p>
    <w:p w:rsidR="00857C55" w:rsidRDefault="00857C55" w:rsidP="00857C55">
      <w:r>
        <w:t xml:space="preserve"> printf("X=");     </w:t>
      </w:r>
    </w:p>
    <w:p w:rsidR="00857C55" w:rsidRDefault="00857C55" w:rsidP="00857C55">
      <w:r>
        <w:t xml:space="preserve"> scanf("%d",&amp;X);     </w:t>
      </w:r>
    </w:p>
    <w:p w:rsidR="00857C55" w:rsidRDefault="00857C55" w:rsidP="00857C55">
      <w:r>
        <w:t xml:space="preserve"> K=0;     </w:t>
      </w:r>
    </w:p>
    <w:p w:rsidR="00857C55" w:rsidRDefault="00857C55" w:rsidP="00857C55">
      <w:r>
        <w:t xml:space="preserve"> AP=1;     </w:t>
      </w:r>
    </w:p>
    <w:p w:rsidR="00857C55" w:rsidRDefault="00857C55" w:rsidP="00857C55">
      <w:r>
        <w:t xml:space="preserve"> AS=0;     </w:t>
      </w:r>
    </w:p>
    <w:p w:rsidR="00857C55" w:rsidRDefault="00857C55" w:rsidP="00857C55">
      <w:r>
        <w:t xml:space="preserve"> </w:t>
      </w:r>
    </w:p>
    <w:p w:rsidR="00857C55" w:rsidRDefault="00857C55" w:rsidP="00857C55">
      <w:r>
        <w:t xml:space="preserve"> while(K&lt;=N)     </w:t>
      </w:r>
    </w:p>
    <w:p w:rsidR="00857C55" w:rsidRDefault="00857C55" w:rsidP="00857C55">
      <w:r>
        <w:t xml:space="preserve">{        </w:t>
      </w:r>
    </w:p>
    <w:p w:rsidR="00857C55" w:rsidRDefault="00857C55" w:rsidP="00857C55">
      <w:r>
        <w:t xml:space="preserve">  AS=AS+pow(X,K)/AP;         </w:t>
      </w:r>
    </w:p>
    <w:p w:rsidR="00857C55" w:rsidRDefault="00857C55" w:rsidP="00857C55">
      <w:r>
        <w:t xml:space="preserve">  K=K+1;         </w:t>
      </w:r>
    </w:p>
    <w:p w:rsidR="00857C55" w:rsidRDefault="00857C55" w:rsidP="00857C55">
      <w:r>
        <w:t xml:space="preserve">  AP=AP*K;    </w:t>
      </w:r>
    </w:p>
    <w:p w:rsidR="00857C55" w:rsidRDefault="00857C55" w:rsidP="00857C55">
      <w:r>
        <w:t xml:space="preserve">  }    </w:t>
      </w:r>
    </w:p>
    <w:p w:rsidR="00857C55" w:rsidRDefault="00857C55" w:rsidP="00857C55">
      <w:r>
        <w:t xml:space="preserve">  printf("SUM=%le",AS); </w:t>
      </w:r>
    </w:p>
    <w:p w:rsidR="00857C55" w:rsidRDefault="00857C55" w:rsidP="00857C55">
      <w:r>
        <w:t>}</w:t>
      </w:r>
    </w:p>
    <w:p w:rsidR="00857C55" w:rsidRDefault="00857C55" w:rsidP="00857C55"/>
    <w:p w:rsidR="00857C55" w:rsidRDefault="00857C55" w:rsidP="00857C55"/>
    <w:p w:rsidR="00857C55" w:rsidRDefault="00857C55" w:rsidP="00857C55">
      <w:r>
        <w:rPr>
          <w:noProof/>
          <w:lang w:eastAsia="es-MX"/>
        </w:rPr>
        <w:drawing>
          <wp:inline distT="0" distB="0" distL="0" distR="0" wp14:anchorId="4CFBFB13" wp14:editId="79DBE6D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/>
    <w:p w:rsidR="00857C55" w:rsidRDefault="00857C55" w:rsidP="00857C55">
      <w:r>
        <w:lastRenderedPageBreak/>
        <w:t>#include &lt;stdio.h&gt;</w:t>
      </w:r>
    </w:p>
    <w:p w:rsidR="00857C55" w:rsidRDefault="00857C55" w:rsidP="00857C55">
      <w:r>
        <w:t>#include &lt;math.h&gt;</w:t>
      </w:r>
    </w:p>
    <w:p w:rsidR="00857C55" w:rsidRDefault="00857C55" w:rsidP="00857C55">
      <w:r>
        <w:t>int a, b, c, d, e, w, f, X1, X2;</w:t>
      </w:r>
    </w:p>
    <w:p w:rsidR="00857C55" w:rsidRDefault="00857C55" w:rsidP="00857C55">
      <w:r>
        <w:tab/>
        <w:t>main(){</w:t>
      </w:r>
    </w:p>
    <w:p w:rsidR="00857C55" w:rsidRDefault="00857C55" w:rsidP="00857C55">
      <w:r>
        <w:tab/>
      </w:r>
      <w:r>
        <w:tab/>
      </w:r>
    </w:p>
    <w:p w:rsidR="00857C55" w:rsidRDefault="00857C55" w:rsidP="00857C55">
      <w:r>
        <w:tab/>
      </w:r>
      <w:r>
        <w:tab/>
        <w:t>printf("Dame el valor de a que no sea 0\n");</w:t>
      </w:r>
    </w:p>
    <w:p w:rsidR="00857C55" w:rsidRDefault="00857C55" w:rsidP="00857C55">
      <w:r>
        <w:tab/>
      </w:r>
      <w:r>
        <w:tab/>
        <w:t>scanf("%d",&amp;a);</w:t>
      </w:r>
    </w:p>
    <w:p w:rsidR="00857C55" w:rsidRDefault="00857C55" w:rsidP="00857C55">
      <w:r>
        <w:tab/>
      </w:r>
      <w:r>
        <w:tab/>
        <w:t>printf("Dame el valor de b\n");</w:t>
      </w:r>
    </w:p>
    <w:p w:rsidR="00857C55" w:rsidRDefault="00857C55" w:rsidP="00857C55">
      <w:r>
        <w:tab/>
      </w:r>
      <w:r>
        <w:tab/>
        <w:t>scanf("%d",&amp;b);</w:t>
      </w:r>
    </w:p>
    <w:p w:rsidR="00857C55" w:rsidRDefault="00857C55" w:rsidP="00857C55">
      <w:r>
        <w:tab/>
      </w:r>
      <w:r>
        <w:tab/>
        <w:t>printf("Dame el valor de c\n");</w:t>
      </w:r>
    </w:p>
    <w:p w:rsidR="00857C55" w:rsidRDefault="00857C55" w:rsidP="00857C55">
      <w:r>
        <w:tab/>
      </w:r>
      <w:r>
        <w:tab/>
        <w:t>scanf("%d",&amp;c);</w:t>
      </w:r>
    </w:p>
    <w:p w:rsidR="00857C55" w:rsidRDefault="00857C55" w:rsidP="00857C55">
      <w:r>
        <w:tab/>
      </w:r>
    </w:p>
    <w:p w:rsidR="00857C55" w:rsidRDefault="00857C55" w:rsidP="00857C55">
      <w:r>
        <w:tab/>
      </w:r>
      <w:r>
        <w:tab/>
      </w:r>
      <w:r>
        <w:tab/>
        <w:t>if (a==0){</w:t>
      </w:r>
    </w:p>
    <w:p w:rsidR="00857C55" w:rsidRDefault="00857C55" w:rsidP="00857C55">
      <w:r>
        <w:tab/>
      </w:r>
      <w:r>
        <w:tab/>
      </w:r>
      <w:r>
        <w:tab/>
      </w:r>
      <w:r>
        <w:tab/>
        <w:t>printf("No hay solucion");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  <w:t>}</w:t>
      </w:r>
    </w:p>
    <w:p w:rsidR="00857C55" w:rsidRDefault="00857C55" w:rsidP="00857C55">
      <w:r>
        <w:tab/>
      </w:r>
      <w:r>
        <w:tab/>
      </w:r>
      <w:r>
        <w:tab/>
      </w:r>
    </w:p>
    <w:p w:rsidR="00857C55" w:rsidRDefault="00857C55" w:rsidP="00857C55">
      <w:r>
        <w:tab/>
      </w:r>
      <w:r>
        <w:tab/>
      </w:r>
      <w:r>
        <w:tab/>
        <w:t>else{</w:t>
      </w:r>
    </w:p>
    <w:p w:rsidR="00857C55" w:rsidRDefault="00857C55" w:rsidP="00857C55">
      <w:r>
        <w:tab/>
      </w:r>
      <w:r>
        <w:tab/>
      </w:r>
      <w:r>
        <w:tab/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  <w:t>d=(b*b)-(4*(a*c));</w:t>
      </w:r>
    </w:p>
    <w:p w:rsidR="00857C55" w:rsidRDefault="00857C55" w:rsidP="00857C55">
      <w:r>
        <w:tab/>
      </w:r>
      <w:r>
        <w:tab/>
      </w:r>
      <w:r>
        <w:tab/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if(d&gt;0){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w=(sqrt(d));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X1=(-b+w)/(2*a);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X2=(-b-w)/(2*a);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printf("El valor de x1=%d\n",X1);</w:t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printf("El valor de x2=%d\n",X2);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  <w:t>}</w:t>
      </w:r>
    </w:p>
    <w:p w:rsidR="00857C55" w:rsidRDefault="00857C55" w:rsidP="00857C55">
      <w:r>
        <w:tab/>
      </w:r>
      <w:r>
        <w:tab/>
      </w:r>
      <w:r>
        <w:tab/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if(d&lt;0){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e=(d*-1);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f=(sqrt(e));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X1=(-b+f)/(2*a);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X2=(-b-f)/(2*a);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printf("El valor de x1=%d i\n",X1);</w:t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printf("El valor de x2=%d i\n",X2);</w:t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857C55" w:rsidRDefault="00857C55" w:rsidP="00857C5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7C55" w:rsidRDefault="00857C55" w:rsidP="00857C55">
      <w:r>
        <w:tab/>
      </w:r>
      <w:r>
        <w:tab/>
      </w:r>
      <w:r>
        <w:tab/>
        <w:t>}</w:t>
      </w:r>
      <w:r>
        <w:rPr>
          <w:noProof/>
          <w:lang w:eastAsia="es-MX"/>
        </w:rPr>
        <w:t>u programa</w:t>
      </w:r>
      <w:r>
        <w:rPr>
          <w:noProof/>
          <w:lang w:eastAsia="es-MX"/>
        </w:rPr>
        <w:lastRenderedPageBreak/>
        <w:drawing>
          <wp:inline distT="0" distB="0" distL="0" distR="0" wp14:anchorId="04337EE8" wp14:editId="469831C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FA" w:rsidRDefault="003369FA">
      <w:pPr>
        <w:pStyle w:val="Standard"/>
        <w:rPr>
          <w:rFonts w:ascii="Calibri" w:hAnsi="Calibri"/>
          <w:color w:val="000000"/>
          <w:sz w:val="52"/>
        </w:rPr>
      </w:pPr>
    </w:p>
    <w:p w:rsidR="00857C55" w:rsidRDefault="00857C5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Conclusiones:</w:t>
      </w:r>
    </w:p>
    <w:p w:rsidR="003369FA" w:rsidRPr="00857C55" w:rsidRDefault="00857C55">
      <w:pPr>
        <w:pStyle w:val="Standard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 conclusió</w:t>
      </w:r>
      <w:r w:rsidRPr="00857C55">
        <w:rPr>
          <w:rFonts w:ascii="Arial" w:hAnsi="Arial" w:cs="Arial"/>
          <w:sz w:val="26"/>
          <w:szCs w:val="26"/>
        </w:rPr>
        <w:t>n puedo decir que la depuracion ayuda a conocer el valor que pasa por una variable (como una especie de prueba de escritorio) en la cual solo te avienta el resultado de cada variable y te ayuda a comprender mejor tu programa, y de esta manera te ayude a comprender major tu programa.</w:t>
      </w:r>
    </w:p>
    <w:sectPr w:rsidR="003369FA" w:rsidRPr="00857C5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9E3" w:rsidRDefault="00FE79E3">
      <w:r>
        <w:separator/>
      </w:r>
    </w:p>
  </w:endnote>
  <w:endnote w:type="continuationSeparator" w:id="0">
    <w:p w:rsidR="00FE79E3" w:rsidRDefault="00FE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9E3" w:rsidRDefault="00FE79E3">
      <w:r>
        <w:rPr>
          <w:color w:val="000000"/>
        </w:rPr>
        <w:separator/>
      </w:r>
    </w:p>
  </w:footnote>
  <w:footnote w:type="continuationSeparator" w:id="0">
    <w:p w:rsidR="00FE79E3" w:rsidRDefault="00FE7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369FA"/>
    <w:rsid w:val="00025A1F"/>
    <w:rsid w:val="003369FA"/>
    <w:rsid w:val="006403D2"/>
    <w:rsid w:val="00857C55"/>
    <w:rsid w:val="00B904D0"/>
    <w:rsid w:val="00F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6827C-AFDA-427D-BF5A-55D794A9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Cristian Cedano</cp:lastModifiedBy>
  <cp:revision>3</cp:revision>
  <dcterms:created xsi:type="dcterms:W3CDTF">2017-11-12T23:32:00Z</dcterms:created>
  <dcterms:modified xsi:type="dcterms:W3CDTF">2017-11-12T23:44:00Z</dcterms:modified>
</cp:coreProperties>
</file>